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住房公积金管理中心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个人住房借款合同变更协议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贷款账号：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${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loanaccnum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变更方式：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还款方式变更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委托人(以下称甲方)：住房公积金管理中心 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受托人(以下称乙方)：${agencybank}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借款人(以下称丙方)：${accname1} 证件号码：${loaneecertinum}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经甲、乙、丙三方协商，就《住房公积金(组合)借款合同》(以下简称原合同），达成如下变更事项：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第一条：借款人申请将还款方式由${oldretloanmode}变更为${retloanmode}。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第二条：本协议签订前已偿还的贷款本息不作调整，本协议签订后每期具体还款金额详见最新的《还款计划表》。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第三条：“原合同”其他条款不变，甲、乙、丙各方均应遵照执行。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第四条：本协议作为原合同的附件，与原合同具有同等法律效力。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第五条：本协议自相关各方签字（盖章）之日起生效。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第六条：本协议一式三份，相关各方各执一份。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甲      方：住房公积金管理中心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负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责人（签章）：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乙      方：${agencybank}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负责人（签章）：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丙      方：${accname1}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负责人（签章）：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43791"/>
    <w:rsid w:val="1B220FE3"/>
    <w:rsid w:val="1E743791"/>
    <w:rsid w:val="23460092"/>
    <w:rsid w:val="2E1508A5"/>
    <w:rsid w:val="37DB0B75"/>
    <w:rsid w:val="3FE96F45"/>
    <w:rsid w:val="526570D2"/>
    <w:rsid w:val="527F1D54"/>
    <w:rsid w:val="61C14AF7"/>
    <w:rsid w:val="6CA162E2"/>
    <w:rsid w:val="6D535020"/>
    <w:rsid w:val="70B82E16"/>
    <w:rsid w:val="7E21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2018-07-05T08:11:00Z</dcterms:created>
  <dc:creator>Ivy</dc:creator>
  <cp:lastModifiedBy>Ivy</cp:lastModifiedBy>
  <dcterms:modified xsi:type="dcterms:W3CDTF">2018-07-05T23:42:49Z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